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F9" w:rsidRDefault="00FD16F9"/>
    <w:p w:rsidR="00FD16F9" w:rsidRDefault="00FD16F9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3969"/>
        <w:gridCol w:w="5633"/>
      </w:tblGrid>
      <w:tr w:rsidR="00C420C8" w:rsidRPr="00CF4BB2" w:rsidTr="00424B23">
        <w:tc>
          <w:tcPr>
            <w:tcW w:w="3969" w:type="dxa"/>
          </w:tcPr>
          <w:p w:rsidR="00C420C8" w:rsidRPr="00424B23" w:rsidRDefault="00424B23" w:rsidP="003856C9">
            <w:pPr>
              <w:pStyle w:val="Kop1"/>
              <w:rPr>
                <w:lang w:val="nl-BE"/>
              </w:rPr>
            </w:pPr>
            <w:r>
              <w:rPr>
                <w:lang w:val="nl-BE"/>
              </w:rPr>
              <w:t>Willem Lapage</w:t>
            </w:r>
          </w:p>
          <w:p w:rsidR="00424B23" w:rsidRDefault="00FD16F9" w:rsidP="00424B23">
            <w:pPr>
              <w:pStyle w:val="Afbeelding"/>
              <w:jc w:val="left"/>
              <w:rPr>
                <w:lang w:val="nl-BE"/>
              </w:rPr>
            </w:pPr>
            <w:proofErr w:type="spellStart"/>
            <w:r>
              <w:rPr>
                <w:lang w:val="nl-BE"/>
              </w:rPr>
              <w:t>Brusselsesteenweg</w:t>
            </w:r>
            <w:proofErr w:type="spellEnd"/>
            <w:r>
              <w:rPr>
                <w:lang w:val="nl-BE"/>
              </w:rPr>
              <w:t xml:space="preserve"> 256, 9400 Ninove</w:t>
            </w:r>
            <w:r w:rsidR="005C3550">
              <w:rPr>
                <w:lang w:val="nl-BE"/>
              </w:rPr>
              <w:br/>
              <w:t>0499 17 35 09</w:t>
            </w:r>
            <w:r w:rsidR="005C3550">
              <w:rPr>
                <w:lang w:val="nl-BE"/>
              </w:rPr>
              <w:br/>
            </w:r>
            <w:hyperlink r:id="rId7" w:history="1">
              <w:r w:rsidR="005C3550" w:rsidRPr="00002203">
                <w:rPr>
                  <w:rStyle w:val="Hyperlink"/>
                  <w:lang w:val="nl-BE"/>
                </w:rPr>
                <w:t>willem.lapage@gmail.com</w:t>
              </w:r>
            </w:hyperlink>
            <w:r w:rsidR="005C3550">
              <w:rPr>
                <w:lang w:val="nl-BE"/>
              </w:rPr>
              <w:br/>
              <w:t>28 september 1998</w:t>
            </w:r>
            <w:r>
              <w:rPr>
                <w:lang w:val="nl-BE"/>
              </w:rPr>
              <w:br/>
              <w:t>Belg</w:t>
            </w:r>
            <w:r w:rsidR="005C3550">
              <w:rPr>
                <w:lang w:val="nl-BE"/>
              </w:rPr>
              <w:br/>
              <w:t>Ongehuwd</w:t>
            </w:r>
            <w:r w:rsidR="005C3550">
              <w:rPr>
                <w:lang w:val="nl-BE"/>
              </w:rPr>
              <w:br/>
            </w:r>
            <w:r w:rsidR="00157C9C">
              <w:rPr>
                <w:lang w:val="nl-BE"/>
              </w:rPr>
              <w:t>R</w:t>
            </w:r>
            <w:r w:rsidR="005C3550">
              <w:rPr>
                <w:lang w:val="nl-BE"/>
              </w:rPr>
              <w:t>ijbewijs type B</w:t>
            </w:r>
            <w:r w:rsidR="00424B23">
              <w:rPr>
                <w:lang w:val="nl-BE"/>
              </w:rPr>
              <w:br/>
            </w:r>
            <w:hyperlink r:id="rId8" w:history="1">
              <w:r w:rsidR="008E0CC6" w:rsidRPr="00E671CA">
                <w:rPr>
                  <w:rStyle w:val="Hyperlink"/>
                  <w:lang w:val="nl-BE"/>
                </w:rPr>
                <w:t>www.linkedin.com/in/willem-lapage-625a61112/</w:t>
              </w:r>
            </w:hyperlink>
          </w:p>
          <w:p w:rsidR="008E0CC6" w:rsidRPr="008E0CC6" w:rsidRDefault="008E0CC6" w:rsidP="008E0CC6">
            <w:pPr>
              <w:pStyle w:val="Kop3"/>
              <w:rPr>
                <w:lang w:val="nl-BE"/>
              </w:rPr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3969"/>
            </w:tblGrid>
            <w:tr w:rsidR="00C420C8" w:rsidRPr="00424B23" w:rsidTr="00424B23">
              <w:tc>
                <w:tcPr>
                  <w:tcW w:w="3544" w:type="dxa"/>
                  <w:tcMar>
                    <w:top w:w="288" w:type="dxa"/>
                    <w:bottom w:w="288" w:type="dxa"/>
                  </w:tcMar>
                </w:tcPr>
                <w:p w:rsidR="00C420C8" w:rsidRPr="00424B23" w:rsidRDefault="002F0AB1" w:rsidP="002C77B9">
                  <w:pPr>
                    <w:pStyle w:val="Kop3"/>
                    <w:rPr>
                      <w:lang w:val="nl-BE"/>
                    </w:rPr>
                  </w:pPr>
                  <w:sdt>
                    <w:sdtPr>
                      <w:rPr>
                        <w:lang w:val="nl-BE"/>
                      </w:rPr>
                      <w:alias w:val="Doel:"/>
                      <w:tag w:val="Doel:"/>
                      <w:id w:val="319159961"/>
                      <w:placeholder>
                        <w:docPart w:val="45FFE2AAB8714A99AB8FD6BDB4A7B5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24B23">
                        <w:rPr>
                          <w:lang w:val="nl-BE" w:bidi="nl-NL"/>
                        </w:rPr>
                        <w:t>Doel</w:t>
                      </w:r>
                    </w:sdtContent>
                  </w:sdt>
                </w:p>
                <w:p w:rsidR="00C420C8" w:rsidRPr="00424B23" w:rsidRDefault="00C420C8" w:rsidP="00616FF4">
                  <w:pPr>
                    <w:pStyle w:val="Lijnvoorafbeelding"/>
                    <w:rPr>
                      <w:lang w:val="nl-BE"/>
                    </w:rPr>
                  </w:pPr>
                  <w:r w:rsidRPr="00424B23">
                    <w:rPr>
                      <w:lang w:val="nl-BE" w:eastAsia="nl-NL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Rechte verbindingslijn 83" title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FED22A" id="Rechte verbindingslijn 83" o:spid="_x0000_s1026" alt="Titel: 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424B23" w:rsidRDefault="00FD16F9" w:rsidP="00FD16F9">
                  <w:pPr>
                    <w:jc w:val="left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Ik werk graag met computers en hou van nieuwe dingen. Hiermee een klant tevreden stellen geeft mij zeer veel voldoening.</w:t>
                  </w:r>
                </w:p>
              </w:tc>
            </w:tr>
            <w:tr w:rsidR="00C420C8" w:rsidRPr="00FD16F9" w:rsidTr="00CF4BB2">
              <w:trPr>
                <w:trHeight w:val="3126"/>
              </w:trPr>
              <w:tc>
                <w:tcPr>
                  <w:tcW w:w="3544" w:type="dxa"/>
                  <w:tcMar>
                    <w:top w:w="288" w:type="dxa"/>
                    <w:bottom w:w="288" w:type="dxa"/>
                  </w:tcMar>
                </w:tcPr>
                <w:p w:rsidR="00C420C8" w:rsidRPr="00424B23" w:rsidRDefault="002F0AB1" w:rsidP="0043426C">
                  <w:pPr>
                    <w:pStyle w:val="Kop3"/>
                    <w:rPr>
                      <w:lang w:val="nl-BE"/>
                    </w:rPr>
                  </w:pPr>
                  <w:sdt>
                    <w:sdtPr>
                      <w:rPr>
                        <w:lang w:val="nl-BE"/>
                      </w:rPr>
                      <w:alias w:val="Vaardigheden:"/>
                      <w:tag w:val="Vaardigheden:"/>
                      <w:id w:val="1490835561"/>
                      <w:placeholder>
                        <w:docPart w:val="11D9361DB18F480AB9C2883A697181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24B23">
                        <w:rPr>
                          <w:lang w:val="nl-BE" w:bidi="nl-NL"/>
                        </w:rPr>
                        <w:t>Vaardigheden</w:t>
                      </w:r>
                    </w:sdtContent>
                  </w:sdt>
                </w:p>
                <w:p w:rsidR="00C420C8" w:rsidRPr="00424B23" w:rsidRDefault="00C420C8" w:rsidP="00616FF4">
                  <w:pPr>
                    <w:pStyle w:val="Lijnvoorafbeelding"/>
                    <w:rPr>
                      <w:lang w:val="nl-BE"/>
                    </w:rPr>
                  </w:pPr>
                  <w:r w:rsidRPr="00424B23">
                    <w:rPr>
                      <w:lang w:val="nl-BE" w:eastAsia="nl-NL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Rechte verbindingslijn 84" title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87BF992" id="Rechte verbindingslijn 84" o:spid="_x0000_s1026" alt="Titel: 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424B23" w:rsidRDefault="00837EC9" w:rsidP="00424B23">
                  <w:pPr>
                    <w:jc w:val="left"/>
                    <w:rPr>
                      <w:lang w:val="nl-BE"/>
                    </w:rPr>
                  </w:pPr>
                  <w:r w:rsidRPr="00424B23">
                    <w:rPr>
                      <w:lang w:val="nl-BE"/>
                    </w:rPr>
                    <w:t>Talen: Nederlands, Engels</w:t>
                  </w:r>
                  <w:r w:rsidR="00FD16F9">
                    <w:rPr>
                      <w:lang w:val="nl-BE"/>
                    </w:rPr>
                    <w:br/>
                  </w:r>
                </w:p>
                <w:p w:rsidR="00837EC9" w:rsidRPr="00157C9C" w:rsidRDefault="00837EC9" w:rsidP="00424B23">
                  <w:pPr>
                    <w:jc w:val="left"/>
                    <w:rPr>
                      <w:lang w:val="nl-BE"/>
                    </w:rPr>
                  </w:pPr>
                  <w:r w:rsidRPr="00157C9C">
                    <w:rPr>
                      <w:lang w:val="nl-BE"/>
                    </w:rPr>
                    <w:t xml:space="preserve">Computer: </w:t>
                  </w:r>
                  <w:proofErr w:type="spellStart"/>
                  <w:r w:rsidRPr="00157C9C">
                    <w:rPr>
                      <w:lang w:val="nl-BE"/>
                    </w:rPr>
                    <w:t>Angular</w:t>
                  </w:r>
                  <w:proofErr w:type="spellEnd"/>
                  <w:r w:rsidRPr="00157C9C">
                    <w:rPr>
                      <w:lang w:val="nl-BE"/>
                    </w:rPr>
                    <w:t>,</w:t>
                  </w:r>
                  <w:r w:rsidR="00CF4BB2" w:rsidRPr="00157C9C">
                    <w:rPr>
                      <w:lang w:val="nl-BE"/>
                    </w:rPr>
                    <w:t xml:space="preserve"> ASP.NET </w:t>
                  </w:r>
                  <w:proofErr w:type="spellStart"/>
                  <w:r w:rsidR="00CF4BB2" w:rsidRPr="00157C9C">
                    <w:rPr>
                      <w:lang w:val="nl-BE"/>
                    </w:rPr>
                    <w:t>Core</w:t>
                  </w:r>
                  <w:proofErr w:type="spellEnd"/>
                  <w:r w:rsidRPr="00157C9C">
                    <w:rPr>
                      <w:lang w:val="nl-BE"/>
                    </w:rPr>
                    <w:t xml:space="preserve">, Java, </w:t>
                  </w:r>
                  <w:proofErr w:type="spellStart"/>
                  <w:r w:rsidRPr="00157C9C">
                    <w:rPr>
                      <w:lang w:val="nl-BE"/>
                    </w:rPr>
                    <w:t>JavaScript</w:t>
                  </w:r>
                  <w:proofErr w:type="spellEnd"/>
                  <w:r w:rsidRPr="00157C9C">
                    <w:rPr>
                      <w:lang w:val="nl-BE"/>
                    </w:rPr>
                    <w:t>, HTML, CSS</w:t>
                  </w:r>
                  <w:r w:rsidR="00FD16F9" w:rsidRPr="00157C9C">
                    <w:rPr>
                      <w:lang w:val="nl-BE"/>
                    </w:rPr>
                    <w:t>, Windows, Linux</w:t>
                  </w:r>
                </w:p>
                <w:p w:rsidR="00FD16F9" w:rsidRPr="00157C9C" w:rsidRDefault="00FD16F9" w:rsidP="00424B23">
                  <w:pPr>
                    <w:jc w:val="left"/>
                    <w:rPr>
                      <w:lang w:val="nl-BE"/>
                    </w:rPr>
                  </w:pPr>
                </w:p>
                <w:p w:rsidR="00FD16F9" w:rsidRPr="00FD16F9" w:rsidRDefault="00FD16F9" w:rsidP="00424B23">
                  <w:pPr>
                    <w:jc w:val="left"/>
                    <w:rPr>
                      <w:lang w:val="nl-BE"/>
                    </w:rPr>
                  </w:pPr>
                  <w:r w:rsidRPr="00FD16F9">
                    <w:rPr>
                      <w:lang w:val="nl-BE"/>
                    </w:rPr>
                    <w:t>Persoonlijk: stipt, stressbestendig, flexib</w:t>
                  </w:r>
                  <w:r>
                    <w:rPr>
                      <w:lang w:val="nl-BE"/>
                    </w:rPr>
                    <w:t>el</w:t>
                  </w:r>
                  <w:r w:rsidRPr="00FD16F9">
                    <w:rPr>
                      <w:lang w:val="nl-BE"/>
                    </w:rPr>
                    <w:t>, ambiti</w:t>
                  </w:r>
                  <w:r>
                    <w:rPr>
                      <w:lang w:val="nl-BE"/>
                    </w:rPr>
                    <w:t>e</w:t>
                  </w:r>
                  <w:r w:rsidRPr="00FD16F9">
                    <w:rPr>
                      <w:lang w:val="nl-BE"/>
                    </w:rPr>
                    <w:t>us, leergi</w:t>
                  </w:r>
                  <w:r>
                    <w:rPr>
                      <w:lang w:val="nl-BE"/>
                    </w:rPr>
                    <w:t>erig</w:t>
                  </w:r>
                  <w:r w:rsidRPr="00FD16F9">
                    <w:rPr>
                      <w:lang w:val="nl-BE"/>
                    </w:rPr>
                    <w:t xml:space="preserve"> </w:t>
                  </w:r>
                </w:p>
              </w:tc>
            </w:tr>
          </w:tbl>
          <w:p w:rsidR="00C420C8" w:rsidRPr="00FD16F9" w:rsidRDefault="00C420C8" w:rsidP="003856C9">
            <w:pPr>
              <w:rPr>
                <w:lang w:val="nl-BE"/>
              </w:rPr>
            </w:pPr>
          </w:p>
        </w:tc>
        <w:tc>
          <w:tcPr>
            <w:tcW w:w="563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5633"/>
            </w:tblGrid>
            <w:tr w:rsidR="00C420C8" w:rsidRPr="00424B23" w:rsidTr="00D8557D">
              <w:trPr>
                <w:trHeight w:val="3119"/>
              </w:trPr>
              <w:tc>
                <w:tcPr>
                  <w:tcW w:w="563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D8557D" w:rsidRPr="005152F2" w:rsidRDefault="005C3550" w:rsidP="00D8557D">
                  <w:pPr>
                    <w:pStyle w:val="Kop2"/>
                  </w:pPr>
                  <w:r>
                    <w:t>opleiding</w:t>
                  </w:r>
                </w:p>
                <w:p w:rsidR="005C3550" w:rsidRPr="00424B23" w:rsidRDefault="005C3550" w:rsidP="005C3550">
                  <w:pPr>
                    <w:pStyle w:val="Kop4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Bachelor toegepaste informatica</w:t>
                  </w:r>
                </w:p>
                <w:p w:rsidR="005C3550" w:rsidRPr="00424B23" w:rsidRDefault="005C3550" w:rsidP="005C3550">
                  <w:pPr>
                    <w:pStyle w:val="Kop5"/>
                    <w:rPr>
                      <w:lang w:val="nl-BE"/>
                    </w:rPr>
                  </w:pPr>
                  <w:proofErr w:type="spellStart"/>
                  <w:r>
                    <w:rPr>
                      <w:lang w:val="nl-BE"/>
                    </w:rPr>
                    <w:t>Hogent</w:t>
                  </w:r>
                  <w:proofErr w:type="spellEnd"/>
                  <w:r>
                    <w:rPr>
                      <w:lang w:val="nl-BE"/>
                    </w:rPr>
                    <w:t xml:space="preserve"> (Aalst)</w:t>
                  </w:r>
                  <w:r>
                    <w:rPr>
                      <w:lang w:val="nl-BE"/>
                    </w:rPr>
                    <w:br/>
                  </w:r>
                  <w:r w:rsidRPr="00D8557D">
                    <w:rPr>
                      <w:sz w:val="20"/>
                      <w:szCs w:val="20"/>
                      <w:lang w:val="nl-BE"/>
                    </w:rPr>
                    <w:t>2017-20</w:t>
                  </w:r>
                  <w:r w:rsidR="00877A06">
                    <w:rPr>
                      <w:sz w:val="20"/>
                      <w:szCs w:val="20"/>
                      <w:lang w:val="nl-BE"/>
                    </w:rPr>
                    <w:t>20</w:t>
                  </w:r>
                </w:p>
                <w:p w:rsidR="005C3550" w:rsidRDefault="005C3550" w:rsidP="005C3550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Studen</w:t>
                  </w:r>
                  <w:r w:rsidR="00D95460">
                    <w:rPr>
                      <w:lang w:val="nl-BE"/>
                    </w:rPr>
                    <w:t xml:space="preserve">t derde </w:t>
                  </w:r>
                  <w:r>
                    <w:rPr>
                      <w:lang w:val="nl-BE"/>
                    </w:rPr>
                    <w:t>jaar toegepaste informatica op modeltraject.</w:t>
                  </w:r>
                </w:p>
                <w:p w:rsidR="005C3550" w:rsidRPr="00424B23" w:rsidRDefault="005C3550" w:rsidP="005C3550">
                  <w:pPr>
                    <w:pStyle w:val="Kop4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Bachelor LOGOPEDIE</w:t>
                  </w:r>
                </w:p>
                <w:p w:rsidR="005C3550" w:rsidRDefault="005C3550" w:rsidP="005C3550">
                  <w:pPr>
                    <w:pStyle w:val="Kop5"/>
                    <w:rPr>
                      <w:lang w:val="nl-BE"/>
                    </w:rPr>
                  </w:pPr>
                  <w:proofErr w:type="spellStart"/>
                  <w:r>
                    <w:rPr>
                      <w:lang w:val="nl-BE"/>
                    </w:rPr>
                    <w:t>Artevelde</w:t>
                  </w:r>
                  <w:proofErr w:type="spellEnd"/>
                  <w:r>
                    <w:rPr>
                      <w:lang w:val="nl-BE"/>
                    </w:rPr>
                    <w:t xml:space="preserve"> (Gent)</w:t>
                  </w:r>
                </w:p>
                <w:p w:rsidR="005C3550" w:rsidRPr="00D8557D" w:rsidRDefault="005C3550" w:rsidP="005C3550">
                  <w:pPr>
                    <w:rPr>
                      <w:sz w:val="20"/>
                      <w:szCs w:val="20"/>
                      <w:lang w:val="nl-BE"/>
                    </w:rPr>
                  </w:pPr>
                  <w:r w:rsidRPr="00D8557D">
                    <w:rPr>
                      <w:sz w:val="20"/>
                      <w:szCs w:val="20"/>
                      <w:lang w:val="nl-BE"/>
                    </w:rPr>
                    <w:t>2016-2017</w:t>
                  </w:r>
                </w:p>
                <w:p w:rsidR="005C3550" w:rsidRDefault="005C3550" w:rsidP="005C3550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Eerste jaar logopedie voltooid.</w:t>
                  </w:r>
                  <w:r>
                    <w:rPr>
                      <w:lang w:val="nl-BE"/>
                    </w:rPr>
                    <w:br/>
                  </w:r>
                </w:p>
                <w:p w:rsidR="00C420C8" w:rsidRPr="00424B23" w:rsidRDefault="005C3550" w:rsidP="00D8557D">
                  <w:pPr>
                    <w:pStyle w:val="Kop2"/>
                    <w:rPr>
                      <w:lang w:val="nl-BE"/>
                    </w:rPr>
                  </w:pPr>
                  <w:r>
                    <w:t>WERKERVAring</w:t>
                  </w:r>
                </w:p>
                <w:p w:rsidR="005C3550" w:rsidRPr="0043426C" w:rsidRDefault="008E0CC6" w:rsidP="005C3550">
                  <w:pPr>
                    <w:pStyle w:val="Kop4"/>
                  </w:pPr>
                  <w:r>
                    <w:t xml:space="preserve">JOBSTUDENT </w:t>
                  </w:r>
                  <w:r w:rsidR="005C3550">
                    <w:t>STAD NINOVE</w:t>
                  </w:r>
                </w:p>
                <w:p w:rsidR="005C3550" w:rsidRDefault="005C3550" w:rsidP="005C3550">
                  <w:pPr>
                    <w:pStyle w:val="Kop5"/>
                  </w:pPr>
                  <w:r>
                    <w:t>2015</w:t>
                  </w:r>
                  <w:r>
                    <w:rPr>
                      <w:lang w:bidi="nl-NL"/>
                    </w:rPr>
                    <w:t xml:space="preserve"> – </w:t>
                  </w:r>
                  <w:r>
                    <w:t xml:space="preserve">2019 </w:t>
                  </w:r>
                </w:p>
                <w:p w:rsidR="005C3550" w:rsidRDefault="005C3550" w:rsidP="005C3550">
                  <w:pPr>
                    <w:pStyle w:val="Lijstalinea"/>
                    <w:numPr>
                      <w:ilvl w:val="0"/>
                      <w:numId w:val="11"/>
                    </w:numPr>
                    <w:jc w:val="left"/>
                    <w:rPr>
                      <w:lang w:bidi="nl-NL"/>
                    </w:rPr>
                  </w:pPr>
                  <w:r>
                    <w:rPr>
                      <w:lang w:bidi="nl-NL"/>
                    </w:rPr>
                    <w:t>Planning leveringen</w:t>
                  </w:r>
                </w:p>
                <w:p w:rsidR="005C3550" w:rsidRDefault="005C3550" w:rsidP="005C3550">
                  <w:pPr>
                    <w:pStyle w:val="Lijstalinea"/>
                    <w:numPr>
                      <w:ilvl w:val="0"/>
                      <w:numId w:val="11"/>
                    </w:numPr>
                    <w:jc w:val="left"/>
                    <w:rPr>
                      <w:lang w:bidi="nl-NL"/>
                    </w:rPr>
                  </w:pPr>
                  <w:r>
                    <w:rPr>
                      <w:lang w:bidi="nl-NL"/>
                    </w:rPr>
                    <w:t>Voorraadbeheer</w:t>
                  </w:r>
                </w:p>
                <w:p w:rsidR="005C3550" w:rsidRDefault="005C3550" w:rsidP="005C3550">
                  <w:pPr>
                    <w:pStyle w:val="Lijstalinea"/>
                    <w:numPr>
                      <w:ilvl w:val="0"/>
                      <w:numId w:val="11"/>
                    </w:numPr>
                    <w:jc w:val="left"/>
                    <w:rPr>
                      <w:lang w:bidi="nl-NL"/>
                    </w:rPr>
                  </w:pPr>
                  <w:r>
                    <w:rPr>
                      <w:lang w:bidi="nl-NL"/>
                    </w:rPr>
                    <w:t>Leveren materiaal</w:t>
                  </w:r>
                </w:p>
                <w:p w:rsidR="005C3550" w:rsidRDefault="005C3550" w:rsidP="005C3550">
                  <w:pPr>
                    <w:pStyle w:val="Lijstalinea"/>
                    <w:numPr>
                      <w:ilvl w:val="0"/>
                      <w:numId w:val="11"/>
                    </w:numPr>
                    <w:jc w:val="left"/>
                    <w:rPr>
                      <w:lang w:bidi="nl-NL"/>
                    </w:rPr>
                  </w:pPr>
                  <w:r>
                    <w:rPr>
                      <w:lang w:bidi="nl-NL"/>
                    </w:rPr>
                    <w:t>Opstellen materiaal</w:t>
                  </w:r>
                </w:p>
                <w:p w:rsidR="005C3550" w:rsidRDefault="005C3550" w:rsidP="005C3550">
                  <w:pPr>
                    <w:pStyle w:val="Lijstalinea"/>
                    <w:numPr>
                      <w:ilvl w:val="0"/>
                      <w:numId w:val="11"/>
                    </w:numPr>
                    <w:jc w:val="left"/>
                    <w:rPr>
                      <w:lang w:bidi="nl-NL"/>
                    </w:rPr>
                  </w:pPr>
                  <w:r>
                    <w:rPr>
                      <w:lang w:bidi="nl-NL"/>
                    </w:rPr>
                    <w:t>Onderhoud materiaal</w:t>
                  </w:r>
                  <w:r>
                    <w:rPr>
                      <w:lang w:bidi="nl-NL"/>
                    </w:rPr>
                    <w:br/>
                  </w:r>
                </w:p>
                <w:p w:rsidR="00D8557D" w:rsidRPr="00424B23" w:rsidRDefault="00D8557D" w:rsidP="00D8557D">
                  <w:pPr>
                    <w:rPr>
                      <w:lang w:val="nl-BE"/>
                    </w:rPr>
                  </w:pPr>
                </w:p>
              </w:tc>
            </w:tr>
            <w:tr w:rsidR="00C420C8" w:rsidRPr="00424B23" w:rsidTr="00D8557D">
              <w:tc>
                <w:tcPr>
                  <w:tcW w:w="5633" w:type="dxa"/>
                  <w:tcMar>
                    <w:left w:w="720" w:type="dxa"/>
                    <w:right w:w="0" w:type="dxa"/>
                  </w:tcMar>
                </w:tcPr>
                <w:p w:rsidR="00C420C8" w:rsidRPr="00424B23" w:rsidRDefault="00D8557D" w:rsidP="008F6337">
                  <w:pPr>
                    <w:pStyle w:val="Kop2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Projecten</w:t>
                  </w:r>
                </w:p>
                <w:p w:rsidR="00C420C8" w:rsidRPr="00D8557D" w:rsidRDefault="00D8557D" w:rsidP="00D8557D">
                  <w:pPr>
                    <w:jc w:val="left"/>
                    <w:rPr>
                      <w:b/>
                      <w:lang w:val="nl-BE"/>
                    </w:rPr>
                  </w:pPr>
                  <w:r w:rsidRPr="00D8557D">
                    <w:rPr>
                      <w:b/>
                      <w:lang w:val="nl-BE"/>
                    </w:rPr>
                    <w:t>Project BVBR:</w:t>
                  </w:r>
                </w:p>
                <w:p w:rsidR="00D8557D" w:rsidRPr="00424B23" w:rsidRDefault="00D8557D" w:rsidP="00D8557D">
                  <w:pPr>
                    <w:jc w:val="left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 xml:space="preserve">Project in groep omtrent een nieuwe site voor de Belgische Vereniging van het Bouwrecht. Deze site werd opgesteld met </w:t>
                  </w:r>
                  <w:r w:rsidR="00CF4BB2">
                    <w:rPr>
                      <w:lang w:val="nl-BE"/>
                    </w:rPr>
                    <w:t>ASP</w:t>
                  </w:r>
                  <w:r>
                    <w:rPr>
                      <w:lang w:val="nl-BE"/>
                    </w:rPr>
                    <w:t xml:space="preserve">.NET en </w:t>
                  </w:r>
                  <w:proofErr w:type="spellStart"/>
                  <w:r>
                    <w:rPr>
                      <w:lang w:val="nl-BE"/>
                    </w:rPr>
                    <w:t>MySQL</w:t>
                  </w:r>
                  <w:proofErr w:type="spellEnd"/>
                  <w:r>
                    <w:rPr>
                      <w:lang w:val="nl-BE"/>
                    </w:rPr>
                    <w:t>. Dit project omvatte zowel de volledige uitwerking van het project als</w:t>
                  </w:r>
                  <w:r w:rsidR="008E0CC6">
                    <w:rPr>
                      <w:lang w:val="nl-BE"/>
                    </w:rPr>
                    <w:t xml:space="preserve"> het</w:t>
                  </w:r>
                  <w:r>
                    <w:rPr>
                      <w:lang w:val="nl-BE"/>
                    </w:rPr>
                    <w:t xml:space="preserve"> contact met de klant. </w:t>
                  </w:r>
                </w:p>
              </w:tc>
            </w:tr>
          </w:tbl>
          <w:p w:rsidR="00C420C8" w:rsidRPr="00424B23" w:rsidRDefault="00C420C8" w:rsidP="003856C9">
            <w:pPr>
              <w:rPr>
                <w:lang w:val="nl-BE"/>
              </w:rPr>
            </w:pPr>
          </w:p>
        </w:tc>
      </w:tr>
    </w:tbl>
    <w:p w:rsidR="003F5FDB" w:rsidRPr="00424B23" w:rsidRDefault="003F5FDB" w:rsidP="00841714">
      <w:pPr>
        <w:pStyle w:val="Geenafstand"/>
        <w:rPr>
          <w:lang w:val="nl-BE"/>
        </w:rPr>
      </w:pPr>
      <w:bookmarkStart w:id="0" w:name="_GoBack"/>
      <w:bookmarkEnd w:id="0"/>
    </w:p>
    <w:sectPr w:rsidR="003F5FDB" w:rsidRPr="00424B23" w:rsidSect="00C7273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AB1" w:rsidRDefault="002F0AB1" w:rsidP="003856C9">
      <w:pPr>
        <w:spacing w:after="0" w:line="240" w:lineRule="auto"/>
      </w:pPr>
      <w:r>
        <w:separator/>
      </w:r>
    </w:p>
  </w:endnote>
  <w:endnote w:type="continuationSeparator" w:id="0">
    <w:p w:rsidR="002F0AB1" w:rsidRDefault="002F0AB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Voet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 title="Grafisch ontwerp van voet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CD8E1D" id="Groep 4" o:spid="_x0000_s1026" alt="Titel: Grafisch ontwerp van voettekst met grijze rechthoeken in verschillende hoeken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C72735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Voet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ep 4" title="Grafisch ontwerp van voet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Vrije v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Vrije v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Vrije v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Vrije v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Vrije v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Vrije v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Vrije v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Vrije v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Vrije v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C4508B" id="Groep 4" o:spid="_x0000_s1026" alt="Titel: Grafisch ontwerp van voettekst met grijze rechthoeken in verschillende hoeken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">
              <o:lock v:ext="edit" aspectratio="t"/>
              <v:shape id="Vrije v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AB1" w:rsidRDefault="002F0AB1" w:rsidP="003856C9">
      <w:pPr>
        <w:spacing w:after="0" w:line="240" w:lineRule="auto"/>
      </w:pPr>
      <w:r>
        <w:separator/>
      </w:r>
    </w:p>
  </w:footnote>
  <w:footnote w:type="continuationSeparator" w:id="0">
    <w:p w:rsidR="002F0AB1" w:rsidRDefault="002F0AB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Kop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 title="Grafisch ontwerp van kop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72C13E" id="Groep 17" o:spid="_x0000_s1026" alt="Titel: Grafisch ontwerp van koptekst met grijze rechthoeken in verschillende hoeken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HCvCNa3FgAA0awAAA4AAAAAAAAA&#10;AAAAAAAALgIAAGRycy9lMm9Eb2MueG1sUEsBAi0AFAAGAAgAAAAhAEzxCuXcAAAABQEAAA8AAAAA&#10;AAAAAAAAAAAAERkAAGRycy9kb3ducmV2LnhtbFBLBQYAAAAABAAEAPMAAAAaGgAAAAA=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Kop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ep 17" title="Grafisch ontwerp van kop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Vrije v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Vrije v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Vrije v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Vrije v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Vrije v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Vrije v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Vrije v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Vrije v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Vrije v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Vrije v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C06B87" id="Groep 17" o:spid="_x0000_s1026" alt="Titel: Grafisch ontwerp van koptekst met grijze rechthoeken in verschillende hoeken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">
              <o:lock v:ext="edit" aspectratio="t"/>
              <v:shape id="Vrije v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624A63"/>
    <w:multiLevelType w:val="hybridMultilevel"/>
    <w:tmpl w:val="D4B477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C9"/>
    <w:rsid w:val="00052BE1"/>
    <w:rsid w:val="0007412A"/>
    <w:rsid w:val="0010199E"/>
    <w:rsid w:val="0010257B"/>
    <w:rsid w:val="001166C2"/>
    <w:rsid w:val="001503AC"/>
    <w:rsid w:val="00157C9C"/>
    <w:rsid w:val="001765FE"/>
    <w:rsid w:val="00183A40"/>
    <w:rsid w:val="0019561F"/>
    <w:rsid w:val="001B3036"/>
    <w:rsid w:val="001B32D2"/>
    <w:rsid w:val="00283B81"/>
    <w:rsid w:val="00293B83"/>
    <w:rsid w:val="002A3621"/>
    <w:rsid w:val="002A4C3B"/>
    <w:rsid w:val="002B3890"/>
    <w:rsid w:val="002B7747"/>
    <w:rsid w:val="002C77B9"/>
    <w:rsid w:val="002F0AB1"/>
    <w:rsid w:val="002F485A"/>
    <w:rsid w:val="003053D9"/>
    <w:rsid w:val="003228F5"/>
    <w:rsid w:val="003856C9"/>
    <w:rsid w:val="00396369"/>
    <w:rsid w:val="003F4D31"/>
    <w:rsid w:val="003F5FDB"/>
    <w:rsid w:val="00424B23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C3550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37EC9"/>
    <w:rsid w:val="00841714"/>
    <w:rsid w:val="008501C7"/>
    <w:rsid w:val="00877A06"/>
    <w:rsid w:val="008C7CA2"/>
    <w:rsid w:val="008E0CC6"/>
    <w:rsid w:val="008F6337"/>
    <w:rsid w:val="00914DAF"/>
    <w:rsid w:val="0093286E"/>
    <w:rsid w:val="00955122"/>
    <w:rsid w:val="009D1627"/>
    <w:rsid w:val="00A42F91"/>
    <w:rsid w:val="00AF1258"/>
    <w:rsid w:val="00B01E52"/>
    <w:rsid w:val="00B0253D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2735"/>
    <w:rsid w:val="00CE6306"/>
    <w:rsid w:val="00CF4BB2"/>
    <w:rsid w:val="00D05FC5"/>
    <w:rsid w:val="00D11C4D"/>
    <w:rsid w:val="00D5067A"/>
    <w:rsid w:val="00D8557D"/>
    <w:rsid w:val="00D95460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943BB"/>
    <w:rsid w:val="00FA07AA"/>
    <w:rsid w:val="00FB0A17"/>
    <w:rsid w:val="00FB6A8F"/>
    <w:rsid w:val="00FD16F9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01C7"/>
  <w15:chartTrackingRefBased/>
  <w15:docId w15:val="{6B4D4629-8196-4161-97D8-F11A2727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077AE"/>
  </w:style>
  <w:style w:type="paragraph" w:styleId="Kop1">
    <w:name w:val="heading 1"/>
    <w:basedOn w:val="Standaard"/>
    <w:link w:val="Kop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7A5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07A5"/>
  </w:style>
  <w:style w:type="paragraph" w:styleId="Voettekst">
    <w:name w:val="footer"/>
    <w:basedOn w:val="Standaard"/>
    <w:link w:val="Voetteks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0E6"/>
  </w:style>
  <w:style w:type="table" w:styleId="Tabelraster">
    <w:name w:val="Table Grid"/>
    <w:basedOn w:val="Standaardtabe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3053D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Kop5Char">
    <w:name w:val="Kop 5 Char"/>
    <w:basedOn w:val="Standaardalinea-lettertype"/>
    <w:link w:val="Kop5"/>
    <w:uiPriority w:val="9"/>
    <w:rsid w:val="00463463"/>
    <w:rPr>
      <w:rFonts w:asciiTheme="majorHAnsi" w:eastAsiaTheme="majorEastAsia" w:hAnsiTheme="majorHAnsi" w:cstheme="majorBidi"/>
    </w:rPr>
  </w:style>
  <w:style w:type="paragraph" w:styleId="Geenafstand">
    <w:name w:val="No Spacing"/>
    <w:uiPriority w:val="12"/>
    <w:qFormat/>
    <w:rsid w:val="005A7E57"/>
    <w:pPr>
      <w:spacing w:after="0" w:line="240" w:lineRule="auto"/>
    </w:pPr>
  </w:style>
  <w:style w:type="paragraph" w:customStyle="1" w:styleId="Lijnvoorafbeelding">
    <w:name w:val="Lijn voor afbeelding"/>
    <w:basedOn w:val="Standaard"/>
    <w:next w:val="Standa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71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841714"/>
  </w:style>
  <w:style w:type="paragraph" w:styleId="Bloktekst">
    <w:name w:val="Block Text"/>
    <w:basedOn w:val="Standa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4171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41714"/>
  </w:style>
  <w:style w:type="paragraph" w:styleId="Plattetekst2">
    <w:name w:val="Body Text 2"/>
    <w:basedOn w:val="Standaard"/>
    <w:link w:val="Plattetekst2Char"/>
    <w:uiPriority w:val="99"/>
    <w:semiHidden/>
    <w:unhideWhenUsed/>
    <w:rsid w:val="0084171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41714"/>
  </w:style>
  <w:style w:type="paragraph" w:styleId="Plattetekst3">
    <w:name w:val="Body Text 3"/>
    <w:basedOn w:val="Standaard"/>
    <w:link w:val="Platteteks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4171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84171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84171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84171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84171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84171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4171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841714"/>
  </w:style>
  <w:style w:type="table" w:styleId="Kleurrijkraster">
    <w:name w:val="Colorful Grid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4171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171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17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171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841714"/>
  </w:style>
  <w:style w:type="character" w:customStyle="1" w:styleId="DatumChar">
    <w:name w:val="Datum Char"/>
    <w:basedOn w:val="Standaardalinea-lettertype"/>
    <w:link w:val="Datum"/>
    <w:uiPriority w:val="99"/>
    <w:semiHidden/>
    <w:rsid w:val="0084171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4171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841714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841714"/>
  </w:style>
  <w:style w:type="character" w:styleId="Nadruk">
    <w:name w:val="Emphasis"/>
    <w:basedOn w:val="Standaardalinea-lettertype"/>
    <w:uiPriority w:val="20"/>
    <w:semiHidden/>
    <w:unhideWhenUsed/>
    <w:qFormat/>
    <w:rsid w:val="0084171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4171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41714"/>
    <w:rPr>
      <w:szCs w:val="20"/>
    </w:rPr>
  </w:style>
  <w:style w:type="table" w:styleId="Rastertabel1licht">
    <w:name w:val="Grid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6Char">
    <w:name w:val="Kop 6 Char"/>
    <w:basedOn w:val="Standaardalinea-lettertype"/>
    <w:link w:val="Kop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841714"/>
  </w:style>
  <w:style w:type="paragraph" w:styleId="HTML-adres">
    <w:name w:val="HTML Address"/>
    <w:basedOn w:val="Standaard"/>
    <w:link w:val="HTML-adre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84171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84171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171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41714"/>
    <w:rPr>
      <w:i/>
      <w:iCs/>
      <w:color w:val="37B6AE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841714"/>
  </w:style>
  <w:style w:type="paragraph" w:styleId="Lijst">
    <w:name w:val="List"/>
    <w:basedOn w:val="Standaard"/>
    <w:uiPriority w:val="99"/>
    <w:semiHidden/>
    <w:unhideWhenUsed/>
    <w:rsid w:val="0084171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84171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84171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84171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841714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84171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4171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84171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841714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841714"/>
  </w:style>
  <w:style w:type="character" w:styleId="Paginanummer">
    <w:name w:val="page number"/>
    <w:basedOn w:val="Standaardalinea-lettertype"/>
    <w:uiPriority w:val="99"/>
    <w:semiHidden/>
    <w:unhideWhenUsed/>
    <w:rsid w:val="00841714"/>
  </w:style>
  <w:style w:type="table" w:styleId="Onopgemaaktetabel1">
    <w:name w:val="Plain Table 1"/>
    <w:basedOn w:val="Standaardtabe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4171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4171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841714"/>
  </w:style>
  <w:style w:type="character" w:customStyle="1" w:styleId="AanhefChar">
    <w:name w:val="Aanhef Char"/>
    <w:basedOn w:val="Standaardalinea-lettertype"/>
    <w:link w:val="Aanhef"/>
    <w:uiPriority w:val="99"/>
    <w:semiHidden/>
    <w:rsid w:val="00841714"/>
  </w:style>
  <w:style w:type="paragraph" w:styleId="Handtekening">
    <w:name w:val="Signature"/>
    <w:basedOn w:val="Standaard"/>
    <w:link w:val="Handteken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841714"/>
  </w:style>
  <w:style w:type="character" w:styleId="Zwaar">
    <w:name w:val="Strong"/>
    <w:basedOn w:val="Standaardalinea-lettertype"/>
    <w:uiPriority w:val="22"/>
    <w:semiHidden/>
    <w:unhideWhenUsed/>
    <w:qFormat/>
    <w:rsid w:val="0084171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4171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84171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8417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84171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84171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171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171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171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171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171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171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beelding">
    <w:name w:val="Afbeelding"/>
    <w:basedOn w:val="Standaard"/>
    <w:next w:val="Kop3"/>
    <w:link w:val="Tekensvoorafbeelding"/>
    <w:uiPriority w:val="10"/>
    <w:qFormat/>
    <w:rsid w:val="00C420C8"/>
    <w:pPr>
      <w:spacing w:before="320" w:after="80"/>
    </w:pPr>
  </w:style>
  <w:style w:type="character" w:customStyle="1" w:styleId="Tekensvoorafbeelding">
    <w:name w:val="Tekens voor afbeelding"/>
    <w:basedOn w:val="Standaardalinea-lettertype"/>
    <w:link w:val="Afbeelding"/>
    <w:uiPriority w:val="10"/>
    <w:rsid w:val="00C420C8"/>
  </w:style>
  <w:style w:type="character" w:styleId="Onopgelostemelding">
    <w:name w:val="Unresolved Mention"/>
    <w:basedOn w:val="Standaardalinea-lettertype"/>
    <w:uiPriority w:val="99"/>
    <w:semiHidden/>
    <w:unhideWhenUsed/>
    <w:rsid w:val="0042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willem-lapage-625a6111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lem.lapag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e\AppData\Roaming\Microsoft\Templates\Creatief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FFE2AAB8714A99AB8FD6BDB4A7B5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DCA733-1B1F-4AF7-9F96-C297B779CC41}"/>
      </w:docPartPr>
      <w:docPartBody>
        <w:p w:rsidR="00D3520A" w:rsidRDefault="00275674">
          <w:pPr>
            <w:pStyle w:val="45FFE2AAB8714A99AB8FD6BDB4A7B5FC"/>
          </w:pPr>
          <w:r>
            <w:rPr>
              <w:lang w:bidi="nl-NL"/>
            </w:rPr>
            <w:t>Doel</w:t>
          </w:r>
        </w:p>
      </w:docPartBody>
    </w:docPart>
    <w:docPart>
      <w:docPartPr>
        <w:name w:val="11D9361DB18F480AB9C2883A697181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71FEE3-F63B-40D6-B5CE-104ADC1D0BA7}"/>
      </w:docPartPr>
      <w:docPartBody>
        <w:p w:rsidR="00D3520A" w:rsidRDefault="00275674">
          <w:pPr>
            <w:pStyle w:val="11D9361DB18F480AB9C2883A69718147"/>
          </w:pPr>
          <w:r>
            <w:rPr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5E"/>
    <w:rsid w:val="000E12FF"/>
    <w:rsid w:val="0023365E"/>
    <w:rsid w:val="00275674"/>
    <w:rsid w:val="00D3520A"/>
    <w:rsid w:val="00EE5D43"/>
    <w:rsid w:val="00EF3E70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1D9F51452FA4822952CA7FAD9BEED19">
    <w:name w:val="71D9F51452FA4822952CA7FAD9BEED19"/>
  </w:style>
  <w:style w:type="paragraph" w:customStyle="1" w:styleId="830F001B3B444C3EAD6C673172B901E9">
    <w:name w:val="830F001B3B444C3EAD6C673172B901E9"/>
  </w:style>
  <w:style w:type="paragraph" w:customStyle="1" w:styleId="70F6AF0BF6C8485295762B9DFC75A5FA">
    <w:name w:val="70F6AF0BF6C8485295762B9DFC75A5FA"/>
  </w:style>
  <w:style w:type="paragraph" w:customStyle="1" w:styleId="9D374796AC7746EABA839ADEB14887D4">
    <w:name w:val="9D374796AC7746EABA839ADEB14887D4"/>
  </w:style>
  <w:style w:type="paragraph" w:customStyle="1" w:styleId="B9AB157D92C24B228E199D1516C23B25">
    <w:name w:val="B9AB157D92C24B228E199D1516C23B25"/>
  </w:style>
  <w:style w:type="paragraph" w:customStyle="1" w:styleId="45FFE2AAB8714A99AB8FD6BDB4A7B5FC">
    <w:name w:val="45FFE2AAB8714A99AB8FD6BDB4A7B5FC"/>
  </w:style>
  <w:style w:type="paragraph" w:customStyle="1" w:styleId="40833EA1852C4BAD8BBF5A72E1579650">
    <w:name w:val="40833EA1852C4BAD8BBF5A72E1579650"/>
  </w:style>
  <w:style w:type="paragraph" w:customStyle="1" w:styleId="11D9361DB18F480AB9C2883A69718147">
    <w:name w:val="11D9361DB18F480AB9C2883A69718147"/>
  </w:style>
  <w:style w:type="paragraph" w:customStyle="1" w:styleId="72852836D7EB4185B75F843916B2E032">
    <w:name w:val="72852836D7EB4185B75F843916B2E032"/>
  </w:style>
  <w:style w:type="paragraph" w:customStyle="1" w:styleId="8E6E2BCA0B89422198B6ED9CDE583B0C">
    <w:name w:val="8E6E2BCA0B89422198B6ED9CDE583B0C"/>
  </w:style>
  <w:style w:type="paragraph" w:customStyle="1" w:styleId="6CAAAB7DA8D14BB59E87A1128E016787">
    <w:name w:val="6CAAAB7DA8D14BB59E87A1128E016787"/>
  </w:style>
  <w:style w:type="paragraph" w:customStyle="1" w:styleId="0F176A67601F4E5190309F0A38D0D67A">
    <w:name w:val="0F176A67601F4E5190309F0A38D0D67A"/>
  </w:style>
  <w:style w:type="paragraph" w:customStyle="1" w:styleId="3443398AD29149B0AEC71B4F5FD0B87E">
    <w:name w:val="3443398AD29149B0AEC71B4F5FD0B87E"/>
  </w:style>
  <w:style w:type="paragraph" w:customStyle="1" w:styleId="C89FEF7923F64DE9A10506D2ABECE10A">
    <w:name w:val="C89FEF7923F64DE9A10506D2ABECE10A"/>
  </w:style>
  <w:style w:type="paragraph" w:customStyle="1" w:styleId="941AF231D07647A0A2DDA0F5F2C4685A">
    <w:name w:val="941AF231D07647A0A2DDA0F5F2C4685A"/>
  </w:style>
  <w:style w:type="paragraph" w:customStyle="1" w:styleId="80F651AFF6C44666AF68C95E7D257065">
    <w:name w:val="80F651AFF6C44666AF68C95E7D257065"/>
  </w:style>
  <w:style w:type="paragraph" w:customStyle="1" w:styleId="5C73EFB64D7346C39C3F521BB6A6CFD9">
    <w:name w:val="5C73EFB64D7346C39C3F521BB6A6CFD9"/>
  </w:style>
  <w:style w:type="paragraph" w:customStyle="1" w:styleId="FE30665A3BFD4DFA902249CE1BC281B3">
    <w:name w:val="FE30665A3BFD4DFA902249CE1BC281B3"/>
  </w:style>
  <w:style w:type="paragraph" w:customStyle="1" w:styleId="D1832A931F4E4F9BBE19F6D66911CF21">
    <w:name w:val="D1832A931F4E4F9BBE19F6D66911CF21"/>
  </w:style>
  <w:style w:type="paragraph" w:customStyle="1" w:styleId="204C24FE97684565AF369874F4C034BE">
    <w:name w:val="204C24FE97684565AF369874F4C034BE"/>
  </w:style>
  <w:style w:type="paragraph" w:customStyle="1" w:styleId="FF6F0E13FCC44D40A6CEFC10FE0A1747">
    <w:name w:val="FF6F0E13FCC44D40A6CEFC10FE0A1747"/>
  </w:style>
  <w:style w:type="paragraph" w:customStyle="1" w:styleId="6A89997C9CBB496AA3282A1F304E288E">
    <w:name w:val="6A89997C9CBB496AA3282A1F304E288E"/>
  </w:style>
  <w:style w:type="paragraph" w:customStyle="1" w:styleId="15609BDE87434420B40C521696C41519">
    <w:name w:val="15609BDE87434420B40C521696C41519"/>
  </w:style>
  <w:style w:type="paragraph" w:customStyle="1" w:styleId="077938F4C73A4703AB7C3CA7BA4891CD">
    <w:name w:val="077938F4C73A4703AB7C3CA7BA4891CD"/>
  </w:style>
  <w:style w:type="paragraph" w:customStyle="1" w:styleId="80FE726500AD49C6901273C803FD8B40">
    <w:name w:val="80FE726500AD49C6901273C803FD8B40"/>
    <w:rsid w:val="0023365E"/>
  </w:style>
  <w:style w:type="paragraph" w:customStyle="1" w:styleId="0520B9D04AF74368908F7BF44F7CF7F4">
    <w:name w:val="0520B9D04AF74368908F7BF44F7CF7F4"/>
    <w:rsid w:val="0023365E"/>
  </w:style>
  <w:style w:type="paragraph" w:customStyle="1" w:styleId="027B96CE14544A898B4445130005ABD7">
    <w:name w:val="027B96CE14544A898B4445130005ABD7"/>
    <w:rsid w:val="0023365E"/>
  </w:style>
  <w:style w:type="paragraph" w:customStyle="1" w:styleId="B502014653CD4A19B92949DF24AE1EE2">
    <w:name w:val="B502014653CD4A19B92949DF24AE1EE2"/>
    <w:rsid w:val="0023365E"/>
  </w:style>
  <w:style w:type="paragraph" w:customStyle="1" w:styleId="983F71D771DD43D7ACCE142E396DF7E6">
    <w:name w:val="983F71D771DD43D7ACCE142E396DF7E6"/>
    <w:rsid w:val="0023365E"/>
  </w:style>
  <w:style w:type="paragraph" w:customStyle="1" w:styleId="33153EC97BCF4353A2F7727935DF3D18">
    <w:name w:val="33153EC97BCF4353A2F7727935DF3D18"/>
    <w:rsid w:val="0023365E"/>
  </w:style>
  <w:style w:type="paragraph" w:customStyle="1" w:styleId="9BFC6C8946B54DC68A8B1AD5798CC543">
    <w:name w:val="9BFC6C8946B54DC68A8B1AD5798CC543"/>
    <w:rsid w:val="0023365E"/>
  </w:style>
  <w:style w:type="paragraph" w:customStyle="1" w:styleId="CFF9670DC28C45B7A615C3CFF1EFB54B">
    <w:name w:val="CFF9670DC28C45B7A615C3CFF1EFB54B"/>
    <w:rsid w:val="0023365E"/>
  </w:style>
  <w:style w:type="paragraph" w:customStyle="1" w:styleId="1C25937B21E3444E8B9D8C2688F834F0">
    <w:name w:val="1C25937B21E3444E8B9D8C2688F834F0"/>
    <w:rsid w:val="00233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Creatief resumé, ontworpen door MOO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Lapage</dc:creator>
  <cp:keywords/>
  <dc:description/>
  <cp:lastModifiedBy>Willem Lapage</cp:lastModifiedBy>
  <cp:revision>2</cp:revision>
  <dcterms:created xsi:type="dcterms:W3CDTF">2020-06-09T12:48:00Z</dcterms:created>
  <dcterms:modified xsi:type="dcterms:W3CDTF">2020-06-09T12:48:00Z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